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D6" w:rsidRPr="00ED2D5F" w:rsidRDefault="00EE0BD6" w:rsidP="00EE0BD6">
      <w:pPr>
        <w:pStyle w:val="Prrafodelista"/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***********ESTRUCTURA HTML***********↓↓↓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&lt;!DOCTYPE&gt;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</w:t>
      </w: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  <w:u w:val="single"/>
        </w:rPr>
        <w:t>html</w:t>
      </w: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&gt;Información que ve el navegador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&lt;head&gt;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</w:t>
      </w:r>
      <w:proofErr w:type="spellStart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title</w:t>
      </w:r>
      <w:proofErr w:type="spellEnd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&gt;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&lt;/</w:t>
      </w:r>
      <w:proofErr w:type="spellStart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title</w:t>
      </w:r>
      <w:proofErr w:type="spellEnd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&gt;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&lt;/head&gt;</w:t>
      </w:r>
    </w:p>
    <w:p w:rsidR="00EE0BD6" w:rsidRPr="00ED2D5F" w:rsidRDefault="00EE0BD6" w:rsidP="00EE0BD6">
      <w:pPr>
        <w:rPr>
          <w:rFonts w:ascii="Arial" w:hAnsi="Arial" w:cs="Arial"/>
          <w:b/>
          <w:bCs/>
          <w:color w:val="4472C4" w:themeColor="accent5"/>
          <w:sz w:val="32"/>
          <w:szCs w:val="32"/>
        </w:rPr>
      </w:pP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</w:t>
      </w:r>
      <w:proofErr w:type="spellStart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body</w:t>
      </w:r>
      <w:proofErr w:type="spellEnd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&gt;Información que ve el usuario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&lt;/</w:t>
      </w:r>
      <w:proofErr w:type="spellStart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body</w:t>
      </w:r>
      <w:proofErr w:type="spellEnd"/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&gt;</w:t>
      </w:r>
    </w:p>
    <w:p w:rsidR="00EE0BD6" w:rsidRPr="00ED2D5F" w:rsidRDefault="00EE0BD6" w:rsidP="00EE0BD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4472C4" w:themeColor="accent5"/>
          <w:sz w:val="32"/>
          <w:szCs w:val="32"/>
        </w:rPr>
      </w:pPr>
      <w:r w:rsidRPr="00ED2D5F">
        <w:rPr>
          <w:rFonts w:ascii="Arial" w:hAnsi="Arial" w:cs="Arial"/>
          <w:b/>
          <w:bCs/>
          <w:color w:val="4472C4" w:themeColor="accent5"/>
          <w:sz w:val="32"/>
          <w:szCs w:val="32"/>
        </w:rPr>
        <w:t>&lt;/html&gt;</w:t>
      </w:r>
    </w:p>
    <w:p w:rsidR="00440A19" w:rsidRPr="003E6CFD" w:rsidRDefault="005E3E4F" w:rsidP="003E6CFD">
      <w:pPr>
        <w:rPr>
          <w:rFonts w:ascii="Arial" w:hAnsi="Arial" w:cs="Arial"/>
          <w:b/>
          <w:bCs/>
          <w:sz w:val="32"/>
          <w:szCs w:val="32"/>
        </w:rPr>
      </w:pPr>
      <w:r w:rsidRPr="003E6CFD">
        <w:rPr>
          <w:rFonts w:ascii="Arial" w:hAnsi="Arial" w:cs="Arial"/>
          <w:b/>
          <w:bCs/>
          <w:sz w:val="32"/>
          <w:szCs w:val="32"/>
        </w:rPr>
        <w:tab/>
      </w:r>
      <w:r w:rsidR="00EE0BD6" w:rsidRPr="003E6CFD">
        <w:rPr>
          <w:rFonts w:ascii="Arial" w:hAnsi="Arial" w:cs="Arial"/>
          <w:b/>
          <w:bCs/>
          <w:sz w:val="32"/>
          <w:szCs w:val="32"/>
        </w:rPr>
        <w:t>***********ETIQUETAS HTML***********↓↓↓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40"/>
        <w:gridCol w:w="3834"/>
      </w:tblGrid>
      <w:tr w:rsidR="003E6CFD" w:rsidTr="003E6CFD">
        <w:tc>
          <w:tcPr>
            <w:tcW w:w="3940" w:type="dxa"/>
          </w:tcPr>
          <w:p w:rsidR="003E6CFD" w:rsidRPr="00DE667B" w:rsidRDefault="003E6CFD" w:rsidP="003E6CFD">
            <w:pPr>
              <w:pStyle w:val="Prrafodelista"/>
              <w:tabs>
                <w:tab w:val="left" w:pos="1200"/>
                <w:tab w:val="center" w:pos="1862"/>
              </w:tabs>
              <w:ind w:left="0"/>
              <w:jc w:val="center"/>
              <w:rPr>
                <w:rFonts w:ascii="Arial" w:hAnsi="Arial" w:cs="Arial"/>
                <w:b/>
                <w:bCs/>
                <w:color w:val="1FB73C"/>
                <w:sz w:val="32"/>
                <w:szCs w:val="32"/>
              </w:rPr>
            </w:pPr>
            <w:r w:rsidRPr="00DE667B">
              <w:rPr>
                <w:rFonts w:ascii="Arial" w:hAnsi="Arial" w:cs="Arial"/>
                <w:b/>
                <w:bCs/>
                <w:color w:val="1FB73C"/>
                <w:sz w:val="32"/>
                <w:szCs w:val="32"/>
              </w:rPr>
              <w:t>Etiquetas</w:t>
            </w:r>
          </w:p>
        </w:tc>
        <w:tc>
          <w:tcPr>
            <w:tcW w:w="3834" w:type="dxa"/>
          </w:tcPr>
          <w:p w:rsidR="003E6CFD" w:rsidRPr="00DE667B" w:rsidRDefault="003E6CFD" w:rsidP="003E6CF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color w:val="1FB73C"/>
                <w:sz w:val="32"/>
                <w:szCs w:val="32"/>
              </w:rPr>
            </w:pPr>
            <w:r w:rsidRPr="00DE667B">
              <w:rPr>
                <w:rFonts w:ascii="Arial" w:hAnsi="Arial" w:cs="Arial"/>
                <w:bCs/>
                <w:color w:val="1FB73C"/>
                <w:sz w:val="32"/>
                <w:szCs w:val="32"/>
              </w:rPr>
              <w:t>Significado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3E6CFD" w:rsidP="003E6CFD">
            <w:pPr>
              <w:pStyle w:val="Prrafodelista"/>
              <w:tabs>
                <w:tab w:val="left" w:pos="1200"/>
                <w:tab w:val="center" w:pos="1862"/>
              </w:tabs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ab/>
            </w:r>
            <w:r w:rsidR="00440A19"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H1 H6</w:t>
            </w:r>
          </w:p>
        </w:tc>
        <w:tc>
          <w:tcPr>
            <w:tcW w:w="3834" w:type="dxa"/>
          </w:tcPr>
          <w:p w:rsidR="00440A19" w:rsidRPr="003E6CFD" w:rsidRDefault="00440A19" w:rsidP="003E6CF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TAMAÑO DE LETRAS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&lt;p&gt;&lt;/p&gt;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Párrafo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&lt;a&gt;&lt;/a&gt;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Enlace a otra pagina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&lt;img&gt;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Imagen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&lt;b&gt;&lt;/b&gt;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Negrita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&lt;i&gt;&lt;/i&gt;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Cursiva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&lt;u&gt;&lt;/u&gt;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Subrayado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&lt;br&gt;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Salto de línea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&lt;div&gt;&lt;/div&gt;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División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&lt;li&gt;&lt;/li&gt;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Lista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&lt;ul&gt;&lt;/ul&gt;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Lista desordenada</w:t>
            </w:r>
          </w:p>
        </w:tc>
      </w:tr>
      <w:tr w:rsidR="00440A19" w:rsidTr="003E6CFD">
        <w:trPr>
          <w:trHeight w:val="130"/>
        </w:trPr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&lt;!-- --&gt;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Comentario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&lt;table&gt;&lt;/table&gt;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Tabla</w:t>
            </w:r>
          </w:p>
        </w:tc>
      </w:tr>
      <w:tr w:rsidR="00440A19" w:rsidTr="003E6CFD">
        <w:trPr>
          <w:trHeight w:val="130"/>
        </w:trPr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&lt;tr&gt;&lt;tr&gt;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Columna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&lt;td&gt;&lt;td&gt;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Fila</w:t>
            </w:r>
          </w:p>
        </w:tc>
      </w:tr>
      <w:tr w:rsidR="00440A19" w:rsidTr="003E6CFD">
        <w:tc>
          <w:tcPr>
            <w:tcW w:w="3940" w:type="dxa"/>
          </w:tcPr>
          <w:p w:rsidR="00440A19" w:rsidRPr="003E6CFD" w:rsidRDefault="00440A19" w:rsidP="003E6CFD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/>
                <w:bCs/>
                <w:sz w:val="32"/>
                <w:szCs w:val="32"/>
              </w:rPr>
              <w:t>&lt;th&gt;&lt;th&gt;</w:t>
            </w:r>
          </w:p>
        </w:tc>
        <w:tc>
          <w:tcPr>
            <w:tcW w:w="3834" w:type="dxa"/>
          </w:tcPr>
          <w:p w:rsidR="00440A19" w:rsidRPr="003E6CFD" w:rsidRDefault="003E6CFD" w:rsidP="003E6CFD">
            <w:pPr>
              <w:ind w:left="36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3E6CFD">
              <w:rPr>
                <w:rFonts w:ascii="Arial" w:hAnsi="Arial" w:cs="Arial"/>
                <w:bCs/>
                <w:sz w:val="32"/>
                <w:szCs w:val="32"/>
              </w:rPr>
              <w:t>Fila con encabezado</w:t>
            </w:r>
          </w:p>
        </w:tc>
      </w:tr>
    </w:tbl>
    <w:p w:rsidR="00EE0BD6" w:rsidRDefault="00EE0BD6" w:rsidP="003E6CFD">
      <w:pPr>
        <w:pStyle w:val="Prrafodelista"/>
        <w:rPr>
          <w:rFonts w:ascii="Arial" w:hAnsi="Arial" w:cs="Arial"/>
          <w:b/>
          <w:bCs/>
          <w:color w:val="00B050"/>
          <w:sz w:val="32"/>
          <w:szCs w:val="32"/>
        </w:rPr>
      </w:pPr>
    </w:p>
    <w:p w:rsidR="003E6CFD" w:rsidRDefault="003E6CFD" w:rsidP="003E6CFD">
      <w:pPr>
        <w:pStyle w:val="Prrafodelista"/>
        <w:rPr>
          <w:rFonts w:ascii="Arial" w:hAnsi="Arial" w:cs="Arial"/>
          <w:b/>
          <w:bCs/>
          <w:color w:val="00B050"/>
          <w:sz w:val="32"/>
          <w:szCs w:val="32"/>
        </w:rPr>
      </w:pPr>
    </w:p>
    <w:p w:rsidR="003E6CFD" w:rsidRDefault="003E6CFD" w:rsidP="003E6CFD">
      <w:pPr>
        <w:pStyle w:val="Prrafodelista"/>
        <w:rPr>
          <w:rFonts w:ascii="Arial" w:hAnsi="Arial" w:cs="Arial"/>
          <w:b/>
          <w:bCs/>
          <w:color w:val="00B050"/>
          <w:sz w:val="32"/>
          <w:szCs w:val="32"/>
        </w:rPr>
      </w:pPr>
    </w:p>
    <w:p w:rsidR="003E6CFD" w:rsidRDefault="003E6CFD" w:rsidP="003E6CFD">
      <w:pPr>
        <w:pStyle w:val="Prrafodelista"/>
        <w:rPr>
          <w:rFonts w:ascii="Arial" w:hAnsi="Arial" w:cs="Arial"/>
          <w:b/>
          <w:bCs/>
          <w:color w:val="00B050"/>
          <w:sz w:val="32"/>
          <w:szCs w:val="32"/>
        </w:rPr>
      </w:pPr>
    </w:p>
    <w:p w:rsidR="003E6CFD" w:rsidRPr="00ED2D5F" w:rsidRDefault="003E6CFD" w:rsidP="003E6CFD">
      <w:pPr>
        <w:pStyle w:val="Prrafodelista"/>
        <w:rPr>
          <w:rFonts w:ascii="Arial" w:hAnsi="Arial" w:cs="Arial"/>
          <w:b/>
          <w:bCs/>
          <w:color w:val="00B050"/>
          <w:sz w:val="32"/>
          <w:szCs w:val="32"/>
        </w:rPr>
      </w:pPr>
    </w:p>
    <w:p w:rsidR="00EE0BD6" w:rsidRPr="00ED2D5F" w:rsidRDefault="00EE0BD6" w:rsidP="00EE0BD6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***********CONCEPTOS CSS***********↓↓↓</w:t>
      </w:r>
    </w:p>
    <w:p w:rsidR="00EE0BD6" w:rsidRPr="00ED2D5F" w:rsidRDefault="00EE0BD6" w:rsidP="00EE0BD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Width</w:t>
      </w:r>
      <w:proofErr w:type="spellEnd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r w:rsidRPr="00ED2D5F">
        <w:rPr>
          <w:rFonts w:ascii="Arial" w:hAnsi="Arial" w:cs="Arial"/>
          <w:bCs/>
          <w:color w:val="000000" w:themeColor="text1"/>
          <w:sz w:val="32"/>
          <w:szCs w:val="32"/>
        </w:rPr>
        <w:t>ancho</w:t>
      </w:r>
    </w:p>
    <w:p w:rsidR="00EE0BD6" w:rsidRPr="00ED2D5F" w:rsidRDefault="00EE0BD6" w:rsidP="00EE0BD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Padding</w:t>
      </w:r>
      <w:proofErr w:type="spellEnd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r w:rsidRPr="00ED2D5F">
        <w:rPr>
          <w:rFonts w:ascii="Arial" w:hAnsi="Arial" w:cs="Arial"/>
          <w:bCs/>
          <w:color w:val="000000" w:themeColor="text1"/>
          <w:sz w:val="32"/>
          <w:szCs w:val="32"/>
        </w:rPr>
        <w:t>relleno</w:t>
      </w:r>
    </w:p>
    <w:p w:rsidR="00EE0BD6" w:rsidRPr="00ED2D5F" w:rsidRDefault="00EE0BD6" w:rsidP="00EE0BD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Top: </w:t>
      </w:r>
      <w:r w:rsidRPr="00ED2D5F">
        <w:rPr>
          <w:rFonts w:ascii="Arial" w:hAnsi="Arial" w:cs="Arial"/>
          <w:bCs/>
          <w:color w:val="000000" w:themeColor="text1"/>
          <w:sz w:val="32"/>
          <w:szCs w:val="32"/>
        </w:rPr>
        <w:t>arriba</w:t>
      </w:r>
    </w:p>
    <w:p w:rsidR="00EE0BD6" w:rsidRPr="00ED2D5F" w:rsidRDefault="00EE0BD6" w:rsidP="00EE0BD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Height</w:t>
      </w:r>
      <w:proofErr w:type="spellEnd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r w:rsidRPr="00ED2D5F">
        <w:rPr>
          <w:rFonts w:ascii="Arial" w:hAnsi="Arial" w:cs="Arial"/>
          <w:bCs/>
          <w:color w:val="000000" w:themeColor="text1"/>
          <w:sz w:val="32"/>
          <w:szCs w:val="32"/>
        </w:rPr>
        <w:t>altura</w:t>
      </w:r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</w:p>
    <w:p w:rsidR="00EE0BD6" w:rsidRPr="00ED2D5F" w:rsidRDefault="00EE0BD6" w:rsidP="00EE0BD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Background-Attatchment</w:t>
      </w:r>
      <w:proofErr w:type="spellEnd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Pr="00ED2D5F">
        <w:rPr>
          <w:rFonts w:ascii="Arial" w:hAnsi="Arial" w:cs="Arial"/>
          <w:bCs/>
          <w:color w:val="000000" w:themeColor="text1"/>
          <w:sz w:val="32"/>
          <w:szCs w:val="32"/>
        </w:rPr>
        <w:t>fixed</w:t>
      </w:r>
      <w:proofErr w:type="spellEnd"/>
      <w:r w:rsidRPr="00ED2D5F">
        <w:rPr>
          <w:rFonts w:ascii="Arial" w:hAnsi="Arial" w:cs="Arial"/>
          <w:bCs/>
          <w:color w:val="000000" w:themeColor="text1"/>
          <w:sz w:val="32"/>
          <w:szCs w:val="32"/>
        </w:rPr>
        <w:t xml:space="preserve"> hace que la imagen de fondo este bajo todo el texto y siempre se mantenga fija.</w:t>
      </w:r>
    </w:p>
    <w:p w:rsidR="00FB3F7E" w:rsidRPr="00ED2D5F" w:rsidRDefault="00EE0BD6" w:rsidP="00EE0B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En (</w:t>
      </w: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textarea</w:t>
      </w:r>
      <w:proofErr w:type="spellEnd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) </w:t>
      </w: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disabled</w:t>
      </w:r>
      <w:proofErr w:type="spellEnd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o </w:t>
      </w: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readonly</w:t>
      </w:r>
      <w:proofErr w:type="spellEnd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inhabilita el cuadro del </w:t>
      </w:r>
      <w:proofErr w:type="spellStart"/>
      <w:r w:rsidRPr="00ED2D5F">
        <w:rPr>
          <w:rFonts w:ascii="Arial" w:hAnsi="Arial" w:cs="Arial"/>
          <w:b/>
          <w:bCs/>
          <w:color w:val="000000" w:themeColor="text1"/>
          <w:sz w:val="32"/>
          <w:szCs w:val="32"/>
        </w:rPr>
        <w:t>textarea</w:t>
      </w:r>
      <w:proofErr w:type="spellEnd"/>
    </w:p>
    <w:p w:rsidR="00EE0BD6" w:rsidRPr="00ED2D5F" w:rsidRDefault="00EE0BD6" w:rsidP="00EE0BD6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ED2D5F">
        <w:rPr>
          <w:b/>
          <w:sz w:val="32"/>
          <w:szCs w:val="32"/>
        </w:rPr>
        <w:t>Img</w:t>
      </w:r>
      <w:proofErr w:type="spellEnd"/>
      <w:r w:rsidRPr="00ED2D5F">
        <w:rPr>
          <w:b/>
          <w:sz w:val="32"/>
          <w:szCs w:val="32"/>
        </w:rPr>
        <w:t>[</w:t>
      </w:r>
      <w:proofErr w:type="spellStart"/>
      <w:r w:rsidR="005E3E4F" w:rsidRPr="00ED2D5F">
        <w:rPr>
          <w:b/>
          <w:sz w:val="32"/>
          <w:szCs w:val="32"/>
        </w:rPr>
        <w:t>src</w:t>
      </w:r>
      <w:proofErr w:type="spellEnd"/>
      <w:r w:rsidR="005E3E4F" w:rsidRPr="00ED2D5F">
        <w:rPr>
          <w:b/>
          <w:sz w:val="32"/>
          <w:szCs w:val="32"/>
        </w:rPr>
        <w:t>=”prueba.jpg”</w:t>
      </w:r>
      <w:r w:rsidRPr="00ED2D5F">
        <w:rPr>
          <w:b/>
          <w:sz w:val="32"/>
          <w:szCs w:val="32"/>
        </w:rPr>
        <w:t>]</w:t>
      </w:r>
      <w:r w:rsidR="005E3E4F" w:rsidRPr="00ED2D5F">
        <w:rPr>
          <w:b/>
          <w:sz w:val="32"/>
          <w:szCs w:val="32"/>
        </w:rPr>
        <w:t>:</w:t>
      </w:r>
      <w:r w:rsidR="005E3E4F" w:rsidRPr="00ED2D5F">
        <w:rPr>
          <w:sz w:val="32"/>
          <w:szCs w:val="32"/>
        </w:rPr>
        <w:t xml:space="preserve"> Esto significa que agarrara a img y solo le </w:t>
      </w:r>
      <w:proofErr w:type="spellStart"/>
      <w:r w:rsidR="005E3E4F" w:rsidRPr="00ED2D5F">
        <w:rPr>
          <w:sz w:val="32"/>
          <w:szCs w:val="32"/>
        </w:rPr>
        <w:t>dara</w:t>
      </w:r>
      <w:proofErr w:type="spellEnd"/>
      <w:r w:rsidR="005E3E4F" w:rsidRPr="00ED2D5F">
        <w:rPr>
          <w:sz w:val="32"/>
          <w:szCs w:val="32"/>
        </w:rPr>
        <w:t xml:space="preserve"> los atributos si contiene (</w:t>
      </w:r>
      <w:proofErr w:type="spellStart"/>
      <w:r w:rsidR="005E3E4F" w:rsidRPr="00ED2D5F">
        <w:rPr>
          <w:sz w:val="32"/>
          <w:szCs w:val="32"/>
        </w:rPr>
        <w:t>src</w:t>
      </w:r>
      <w:proofErr w:type="spellEnd"/>
      <w:r w:rsidR="005E3E4F" w:rsidRPr="00ED2D5F">
        <w:rPr>
          <w:sz w:val="32"/>
          <w:szCs w:val="32"/>
        </w:rPr>
        <w:t>)</w:t>
      </w:r>
    </w:p>
    <w:p w:rsidR="00ED2D5F" w:rsidRDefault="00ED2D5F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ED2D5F">
        <w:rPr>
          <w:b/>
          <w:sz w:val="32"/>
          <w:szCs w:val="32"/>
        </w:rPr>
        <w:t>Img</w:t>
      </w:r>
      <w:proofErr w:type="spellEnd"/>
      <w:r w:rsidRPr="00ED2D5F">
        <w:rPr>
          <w:b/>
          <w:sz w:val="32"/>
          <w:szCs w:val="32"/>
        </w:rPr>
        <w:t>[</w:t>
      </w:r>
      <w:proofErr w:type="spellStart"/>
      <w:r w:rsidRPr="00ED2D5F">
        <w:rPr>
          <w:b/>
          <w:sz w:val="32"/>
          <w:szCs w:val="32"/>
        </w:rPr>
        <w:t>src</w:t>
      </w:r>
      <w:proofErr w:type="spellEnd"/>
      <w:r w:rsidRPr="00ED2D5F">
        <w:rPr>
          <w:b/>
          <w:sz w:val="32"/>
          <w:szCs w:val="32"/>
        </w:rPr>
        <w:t>=”.</w:t>
      </w:r>
      <w:proofErr w:type="spellStart"/>
      <w:r w:rsidRPr="00ED2D5F">
        <w:rPr>
          <w:b/>
          <w:sz w:val="32"/>
          <w:szCs w:val="32"/>
        </w:rPr>
        <w:t>jpg</w:t>
      </w:r>
      <w:proofErr w:type="spellEnd"/>
      <w:r w:rsidRPr="00ED2D5F">
        <w:rPr>
          <w:b/>
          <w:sz w:val="32"/>
          <w:szCs w:val="32"/>
        </w:rPr>
        <w:t>”]:</w:t>
      </w:r>
      <w:r w:rsidRPr="00ED2D5F">
        <w:rPr>
          <w:sz w:val="32"/>
          <w:szCs w:val="32"/>
        </w:rPr>
        <w:t xml:space="preserve"> Esto significa que agarrara a img y solo le </w:t>
      </w:r>
      <w:r w:rsidR="00057506" w:rsidRPr="00ED2D5F">
        <w:rPr>
          <w:sz w:val="32"/>
          <w:szCs w:val="32"/>
        </w:rPr>
        <w:t>dará</w:t>
      </w:r>
      <w:r w:rsidRPr="00ED2D5F">
        <w:rPr>
          <w:sz w:val="32"/>
          <w:szCs w:val="32"/>
        </w:rPr>
        <w:t xml:space="preserve"> los atributos si termina en .</w:t>
      </w:r>
      <w:proofErr w:type="spellStart"/>
      <w:r w:rsidRPr="00ED2D5F">
        <w:rPr>
          <w:sz w:val="32"/>
          <w:szCs w:val="32"/>
        </w:rPr>
        <w:t>jpg</w:t>
      </w:r>
      <w:proofErr w:type="spellEnd"/>
      <w:r w:rsidRPr="00ED2D5F">
        <w:rPr>
          <w:sz w:val="32"/>
          <w:szCs w:val="32"/>
        </w:rPr>
        <w:t>.</w:t>
      </w:r>
    </w:p>
    <w:p w:rsidR="00ED2D5F" w:rsidRPr="00ED2D5F" w:rsidRDefault="00ED2D5F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$ = </w:t>
      </w:r>
      <w:r w:rsidRPr="00ED2D5F">
        <w:rPr>
          <w:sz w:val="32"/>
          <w:szCs w:val="32"/>
        </w:rPr>
        <w:t>arranca con</w:t>
      </w:r>
    </w:p>
    <w:p w:rsidR="00ED2D5F" w:rsidRDefault="00ED2D5F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… = </w:t>
      </w:r>
      <w:r w:rsidRPr="00ED2D5F">
        <w:rPr>
          <w:sz w:val="32"/>
          <w:szCs w:val="32"/>
        </w:rPr>
        <w:t>termina con</w:t>
      </w:r>
    </w:p>
    <w:p w:rsidR="00ED2D5F" w:rsidRPr="00B82188" w:rsidRDefault="00ED2D5F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Ul li {} = </w:t>
      </w:r>
      <w:r w:rsidRPr="00ED2D5F">
        <w:rPr>
          <w:sz w:val="32"/>
          <w:szCs w:val="32"/>
        </w:rPr>
        <w:t>se le da estilo a los</w:t>
      </w:r>
      <w:r>
        <w:rPr>
          <w:b/>
          <w:sz w:val="32"/>
          <w:szCs w:val="32"/>
        </w:rPr>
        <w:t xml:space="preserve"> li </w:t>
      </w:r>
      <w:r w:rsidRPr="00ED2D5F">
        <w:rPr>
          <w:sz w:val="32"/>
          <w:szCs w:val="32"/>
        </w:rPr>
        <w:t>que están dentro de un</w:t>
      </w:r>
      <w:r>
        <w:rPr>
          <w:b/>
          <w:sz w:val="32"/>
          <w:szCs w:val="32"/>
        </w:rPr>
        <w:t xml:space="preserve"> ul</w:t>
      </w:r>
    </w:p>
    <w:p w:rsidR="00B82188" w:rsidRPr="00167E67" w:rsidRDefault="003F092E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Ul &gt; li {} = </w:t>
      </w:r>
      <w:r w:rsidRPr="003F092E">
        <w:rPr>
          <w:sz w:val="32"/>
          <w:szCs w:val="32"/>
        </w:rPr>
        <w:t>se le da estilo a los hijos directos de</w:t>
      </w:r>
      <w:r>
        <w:rPr>
          <w:b/>
          <w:sz w:val="32"/>
          <w:szCs w:val="32"/>
        </w:rPr>
        <w:t xml:space="preserve"> ul </w:t>
      </w:r>
      <w:r w:rsidRPr="003F092E">
        <w:rPr>
          <w:sz w:val="32"/>
          <w:szCs w:val="32"/>
        </w:rPr>
        <w:t>que en</w:t>
      </w:r>
      <w:r>
        <w:rPr>
          <w:b/>
          <w:sz w:val="32"/>
          <w:szCs w:val="32"/>
        </w:rPr>
        <w:t xml:space="preserve"> </w:t>
      </w:r>
      <w:r w:rsidRPr="003F092E">
        <w:rPr>
          <w:sz w:val="32"/>
          <w:szCs w:val="32"/>
        </w:rPr>
        <w:t>este caso es</w:t>
      </w:r>
      <w:r>
        <w:rPr>
          <w:b/>
          <w:sz w:val="32"/>
          <w:szCs w:val="32"/>
        </w:rPr>
        <w:t xml:space="preserve"> li</w:t>
      </w:r>
    </w:p>
    <w:p w:rsidR="00167E67" w:rsidRPr="000C0113" w:rsidRDefault="000C0113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H1</w:t>
      </w:r>
      <w:r w:rsidR="00167E6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+ p </w:t>
      </w:r>
      <w:r w:rsidR="00167E67">
        <w:rPr>
          <w:b/>
          <w:sz w:val="32"/>
          <w:szCs w:val="32"/>
        </w:rPr>
        <w:t xml:space="preserve">= </w:t>
      </w:r>
      <w:r w:rsidR="00167E67" w:rsidRPr="00167E67">
        <w:rPr>
          <w:sz w:val="32"/>
          <w:szCs w:val="32"/>
        </w:rPr>
        <w:t xml:space="preserve">se le da estilo a un </w:t>
      </w:r>
      <w:r w:rsidR="00167E67" w:rsidRPr="00167E67">
        <w:rPr>
          <w:b/>
          <w:sz w:val="32"/>
          <w:szCs w:val="32"/>
        </w:rPr>
        <w:t>p</w:t>
      </w:r>
      <w:r w:rsidR="00167E67" w:rsidRPr="00167E67">
        <w:rPr>
          <w:sz w:val="32"/>
          <w:szCs w:val="32"/>
        </w:rPr>
        <w:t xml:space="preserve"> que venga después de un </w:t>
      </w:r>
      <w:r w:rsidR="00167E67" w:rsidRPr="00167E67">
        <w:rPr>
          <w:b/>
          <w:sz w:val="32"/>
          <w:szCs w:val="32"/>
        </w:rPr>
        <w:t>h1</w:t>
      </w:r>
    </w:p>
    <w:p w:rsidR="000C0113" w:rsidRPr="00167E67" w:rsidRDefault="000C0113" w:rsidP="000C011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H1 ~ p = </w:t>
      </w:r>
      <w:r>
        <w:rPr>
          <w:sz w:val="32"/>
          <w:szCs w:val="32"/>
        </w:rPr>
        <w:t>se le da estilo a todos los</w:t>
      </w:r>
      <w:r w:rsidRPr="00167E67">
        <w:rPr>
          <w:sz w:val="32"/>
          <w:szCs w:val="32"/>
        </w:rPr>
        <w:t xml:space="preserve"> </w:t>
      </w:r>
      <w:r w:rsidRPr="00167E67">
        <w:rPr>
          <w:b/>
          <w:sz w:val="32"/>
          <w:szCs w:val="32"/>
        </w:rPr>
        <w:t>p</w:t>
      </w:r>
      <w:r w:rsidRPr="00167E67">
        <w:rPr>
          <w:sz w:val="32"/>
          <w:szCs w:val="32"/>
        </w:rPr>
        <w:t xml:space="preserve"> que venga después de un </w:t>
      </w:r>
      <w:r w:rsidRPr="00167E67">
        <w:rPr>
          <w:b/>
          <w:sz w:val="32"/>
          <w:szCs w:val="32"/>
        </w:rPr>
        <w:t>h1</w:t>
      </w:r>
    </w:p>
    <w:p w:rsidR="000C0113" w:rsidRDefault="00010B03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10B03">
        <w:rPr>
          <w:b/>
          <w:sz w:val="32"/>
          <w:szCs w:val="32"/>
        </w:rPr>
        <w:t>.título</w:t>
      </w:r>
      <w:r>
        <w:rPr>
          <w:sz w:val="32"/>
          <w:szCs w:val="32"/>
        </w:rPr>
        <w:t xml:space="preserve"> tiene más</w:t>
      </w:r>
      <w:r w:rsidR="00440A19">
        <w:rPr>
          <w:sz w:val="32"/>
          <w:szCs w:val="32"/>
        </w:rPr>
        <w:t xml:space="preserve"> prioridad</w:t>
      </w:r>
      <w:r>
        <w:rPr>
          <w:sz w:val="32"/>
          <w:szCs w:val="32"/>
        </w:rPr>
        <w:t xml:space="preserve"> que </w:t>
      </w:r>
      <w:r w:rsidRPr="00010B03">
        <w:rPr>
          <w:b/>
          <w:sz w:val="32"/>
          <w:szCs w:val="32"/>
        </w:rPr>
        <w:t>titulo</w:t>
      </w:r>
    </w:p>
    <w:p w:rsidR="00010B03" w:rsidRPr="00167E67" w:rsidRDefault="00010B03" w:rsidP="00010B0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#</w:t>
      </w:r>
      <w:r w:rsidRPr="00010B03">
        <w:rPr>
          <w:b/>
          <w:sz w:val="32"/>
          <w:szCs w:val="32"/>
        </w:rPr>
        <w:t>título</w:t>
      </w:r>
      <w:r>
        <w:rPr>
          <w:sz w:val="32"/>
          <w:szCs w:val="32"/>
        </w:rPr>
        <w:t xml:space="preserve"> tiene más </w:t>
      </w:r>
      <w:r w:rsidR="00440A19">
        <w:rPr>
          <w:sz w:val="32"/>
          <w:szCs w:val="32"/>
        </w:rPr>
        <w:t>prioridad</w:t>
      </w:r>
      <w:r>
        <w:rPr>
          <w:sz w:val="32"/>
          <w:szCs w:val="32"/>
        </w:rPr>
        <w:t xml:space="preserve"> que </w:t>
      </w:r>
      <w:r w:rsidRPr="00010B03">
        <w:rPr>
          <w:b/>
          <w:sz w:val="32"/>
          <w:szCs w:val="32"/>
        </w:rPr>
        <w:t>.titulo</w:t>
      </w:r>
      <w:r w:rsidR="00952B8E" w:rsidRPr="00952B8E">
        <w:rPr>
          <w:sz w:val="32"/>
          <w:szCs w:val="32"/>
        </w:rPr>
        <w:t xml:space="preserve">(hay que colocarle </w:t>
      </w:r>
      <w:r w:rsidR="00952B8E" w:rsidRPr="00952B8E">
        <w:rPr>
          <w:b/>
          <w:sz w:val="32"/>
          <w:szCs w:val="32"/>
        </w:rPr>
        <w:t>id</w:t>
      </w:r>
      <w:r w:rsidR="00952B8E" w:rsidRPr="00952B8E">
        <w:rPr>
          <w:sz w:val="32"/>
          <w:szCs w:val="32"/>
        </w:rPr>
        <w:t xml:space="preserve"> al elemento en </w:t>
      </w:r>
      <w:r w:rsidR="00952B8E" w:rsidRPr="00952B8E">
        <w:rPr>
          <w:b/>
          <w:sz w:val="32"/>
          <w:szCs w:val="32"/>
        </w:rPr>
        <w:t>html</w:t>
      </w:r>
      <w:r w:rsidR="00952B8E" w:rsidRPr="00952B8E">
        <w:rPr>
          <w:sz w:val="32"/>
          <w:szCs w:val="32"/>
        </w:rPr>
        <w:t>)</w:t>
      </w:r>
    </w:p>
    <w:p w:rsidR="00010B03" w:rsidRDefault="002D4A72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2D4A72">
        <w:rPr>
          <w:b/>
          <w:sz w:val="32"/>
          <w:szCs w:val="32"/>
        </w:rPr>
        <w:t>!important</w:t>
      </w:r>
      <w:r>
        <w:rPr>
          <w:sz w:val="32"/>
          <w:szCs w:val="32"/>
        </w:rPr>
        <w:t xml:space="preserve"> se sobrepone por encima de cualquier cosa</w:t>
      </w:r>
    </w:p>
    <w:p w:rsidR="00A95135" w:rsidRPr="00A95135" w:rsidRDefault="00A95135" w:rsidP="00A95135">
      <w:pPr>
        <w:pStyle w:val="Prrafodelista"/>
        <w:rPr>
          <w:i/>
          <w:sz w:val="32"/>
          <w:szCs w:val="32"/>
          <w:u w:val="single"/>
        </w:rPr>
      </w:pPr>
      <w:r w:rsidRPr="00A95135">
        <w:rPr>
          <w:b/>
          <w:i/>
          <w:sz w:val="32"/>
          <w:szCs w:val="32"/>
          <w:u w:val="single"/>
        </w:rPr>
        <w:t>Pseudoclases</w:t>
      </w:r>
    </w:p>
    <w:p w:rsidR="00565B8A" w:rsidRPr="00565B8A" w:rsidRDefault="00565B8A" w:rsidP="00ED2D5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:hover </w:t>
      </w:r>
      <w:r w:rsidRPr="00565B8A">
        <w:rPr>
          <w:sz w:val="32"/>
          <w:szCs w:val="32"/>
        </w:rPr>
        <w:t>cuando pasamos el mouse por encima cambia</w:t>
      </w:r>
    </w:p>
    <w:p w:rsidR="00565B8A" w:rsidRPr="001F231A" w:rsidRDefault="00565B8A" w:rsidP="00ED2D5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:active </w:t>
      </w:r>
      <w:r>
        <w:rPr>
          <w:sz w:val="32"/>
          <w:szCs w:val="32"/>
        </w:rPr>
        <w:t>cuando damos click encima cambia</w:t>
      </w:r>
    </w:p>
    <w:p w:rsidR="001F231A" w:rsidRPr="001F231A" w:rsidRDefault="001F231A" w:rsidP="00ED2D5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:</w:t>
      </w:r>
      <w:proofErr w:type="spellStart"/>
      <w:r>
        <w:rPr>
          <w:b/>
          <w:sz w:val="32"/>
          <w:szCs w:val="32"/>
        </w:rPr>
        <w:t>first-child</w:t>
      </w:r>
      <w:proofErr w:type="spellEnd"/>
      <w:r>
        <w:rPr>
          <w:b/>
          <w:sz w:val="32"/>
          <w:szCs w:val="32"/>
        </w:rPr>
        <w:t xml:space="preserve"> </w:t>
      </w:r>
      <w:r w:rsidRPr="001F231A">
        <w:rPr>
          <w:sz w:val="32"/>
          <w:szCs w:val="32"/>
        </w:rPr>
        <w:t>selecciona el primer elemento (por ejemplo de una lista)</w:t>
      </w:r>
    </w:p>
    <w:p w:rsidR="001F231A" w:rsidRPr="001F231A" w:rsidRDefault="001F231A" w:rsidP="001F231A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:</w:t>
      </w:r>
      <w:proofErr w:type="spellStart"/>
      <w:r>
        <w:rPr>
          <w:b/>
          <w:sz w:val="32"/>
          <w:szCs w:val="32"/>
        </w:rPr>
        <w:t>last-child</w:t>
      </w:r>
      <w:proofErr w:type="spellEnd"/>
      <w:r>
        <w:rPr>
          <w:b/>
          <w:sz w:val="32"/>
          <w:szCs w:val="32"/>
        </w:rPr>
        <w:t xml:space="preserve"> </w:t>
      </w:r>
      <w:r w:rsidRPr="001F231A">
        <w:rPr>
          <w:sz w:val="32"/>
          <w:szCs w:val="32"/>
        </w:rPr>
        <w:t>selecciona el</w:t>
      </w:r>
      <w:r>
        <w:rPr>
          <w:sz w:val="32"/>
          <w:szCs w:val="32"/>
        </w:rPr>
        <w:t xml:space="preserve"> </w:t>
      </w:r>
      <w:r w:rsidR="00BD45AF">
        <w:rPr>
          <w:sz w:val="32"/>
          <w:szCs w:val="32"/>
        </w:rPr>
        <w:t>último</w:t>
      </w:r>
      <w:r w:rsidRPr="001F231A">
        <w:rPr>
          <w:sz w:val="32"/>
          <w:szCs w:val="32"/>
        </w:rPr>
        <w:t xml:space="preserve"> elemento (por ejemplo de una lista)</w:t>
      </w:r>
    </w:p>
    <w:p w:rsidR="001F231A" w:rsidRPr="00BD45AF" w:rsidRDefault="00117E97" w:rsidP="00ED2D5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:</w:t>
      </w:r>
      <w:proofErr w:type="spellStart"/>
      <w:r>
        <w:rPr>
          <w:b/>
          <w:sz w:val="32"/>
          <w:szCs w:val="32"/>
        </w:rPr>
        <w:t>nth-child</w:t>
      </w:r>
      <w:proofErr w:type="spellEnd"/>
      <w:r>
        <w:rPr>
          <w:b/>
          <w:sz w:val="32"/>
          <w:szCs w:val="32"/>
        </w:rPr>
        <w:t xml:space="preserve">(3) </w:t>
      </w:r>
      <w:r w:rsidRPr="00117E97">
        <w:rPr>
          <w:sz w:val="32"/>
          <w:szCs w:val="32"/>
        </w:rPr>
        <w:t>selecciona un elemento que elijamos, por ejemplo el 3ero</w:t>
      </w:r>
    </w:p>
    <w:p w:rsidR="00BD45AF" w:rsidRPr="00565B8A" w:rsidRDefault="00BD45AF" w:rsidP="00BD45A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:</w:t>
      </w:r>
      <w:proofErr w:type="spellStart"/>
      <w:r>
        <w:rPr>
          <w:b/>
          <w:sz w:val="32"/>
          <w:szCs w:val="32"/>
        </w:rPr>
        <w:t>nth-child</w:t>
      </w:r>
      <w:proofErr w:type="spellEnd"/>
      <w:r>
        <w:rPr>
          <w:b/>
          <w:sz w:val="32"/>
          <w:szCs w:val="32"/>
        </w:rPr>
        <w:t xml:space="preserve">(3n) </w:t>
      </w:r>
      <w:r>
        <w:rPr>
          <w:sz w:val="32"/>
          <w:szCs w:val="32"/>
        </w:rPr>
        <w:t>aquí va brincando de 3 en 3 elementos.</w:t>
      </w:r>
    </w:p>
    <w:p w:rsidR="00BD45AF" w:rsidRPr="003B6BDF" w:rsidRDefault="00834095" w:rsidP="00ED2D5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:</w:t>
      </w:r>
      <w:proofErr w:type="spellStart"/>
      <w:r>
        <w:rPr>
          <w:b/>
          <w:sz w:val="32"/>
          <w:szCs w:val="32"/>
        </w:rPr>
        <w:t>not</w:t>
      </w:r>
      <w:proofErr w:type="spellEnd"/>
      <w:r>
        <w:rPr>
          <w:b/>
          <w:sz w:val="32"/>
          <w:szCs w:val="32"/>
        </w:rPr>
        <w:t xml:space="preserve">(.excluir) </w:t>
      </w:r>
      <w:r w:rsidRPr="00834095">
        <w:rPr>
          <w:sz w:val="32"/>
          <w:szCs w:val="32"/>
        </w:rPr>
        <w:t>se le da la propiedad a todos los elementos menos al que tiene la clase excluir.</w:t>
      </w:r>
    </w:p>
    <w:p w:rsidR="003B6BDF" w:rsidRPr="003B095D" w:rsidRDefault="00312D18" w:rsidP="00ED2D5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12D18">
        <w:rPr>
          <w:b/>
          <w:sz w:val="32"/>
          <w:szCs w:val="32"/>
        </w:rPr>
        <w:t>Div:empty</w:t>
      </w:r>
      <w:proofErr w:type="spellEnd"/>
      <w:r w:rsidRPr="00312D18">
        <w:rPr>
          <w:b/>
          <w:sz w:val="32"/>
          <w:szCs w:val="32"/>
        </w:rPr>
        <w:t xml:space="preserve">: </w:t>
      </w:r>
      <w:r w:rsidRPr="00312D18">
        <w:rPr>
          <w:sz w:val="32"/>
          <w:szCs w:val="32"/>
        </w:rPr>
        <w:t>seleccionar div vacío</w:t>
      </w:r>
    </w:p>
    <w:p w:rsidR="006A490C" w:rsidRPr="006A490C" w:rsidRDefault="006A490C" w:rsidP="006A490C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6A490C">
        <w:rPr>
          <w:b/>
          <w:sz w:val="32"/>
          <w:szCs w:val="32"/>
        </w:rPr>
        <w:t xml:space="preserve">position: </w:t>
      </w:r>
      <w:proofErr w:type="spellStart"/>
      <w:r w:rsidRPr="006A490C">
        <w:rPr>
          <w:b/>
          <w:sz w:val="32"/>
          <w:szCs w:val="32"/>
        </w:rPr>
        <w:t>relative</w:t>
      </w:r>
      <w:proofErr w:type="spellEnd"/>
      <w:r w:rsidRPr="006A490C">
        <w:rPr>
          <w:b/>
          <w:sz w:val="32"/>
          <w:szCs w:val="32"/>
        </w:rPr>
        <w:t xml:space="preserve"> (normal pero movible)</w:t>
      </w:r>
    </w:p>
    <w:p w:rsidR="006A490C" w:rsidRPr="006A490C" w:rsidRDefault="006A490C" w:rsidP="006A490C">
      <w:pPr>
        <w:pStyle w:val="Prrafodelista"/>
        <w:rPr>
          <w:sz w:val="32"/>
          <w:szCs w:val="32"/>
        </w:rPr>
      </w:pPr>
      <w:r w:rsidRPr="006A490C">
        <w:rPr>
          <w:sz w:val="32"/>
          <w:szCs w:val="32"/>
        </w:rPr>
        <w:t>Es como decirle:</w:t>
      </w:r>
    </w:p>
    <w:p w:rsidR="006A490C" w:rsidRPr="006A490C" w:rsidRDefault="006A490C" w:rsidP="006A490C">
      <w:pPr>
        <w:pStyle w:val="Prrafodelista"/>
        <w:rPr>
          <w:sz w:val="32"/>
          <w:szCs w:val="32"/>
        </w:rPr>
      </w:pPr>
      <w:r w:rsidRPr="006A490C">
        <w:rPr>
          <w:sz w:val="32"/>
          <w:szCs w:val="32"/>
        </w:rPr>
        <w:t>"Tú vas a estar donde siempre, pero si quiero, te puedo mover un poquito."</w:t>
      </w:r>
    </w:p>
    <w:p w:rsidR="006A490C" w:rsidRPr="006A490C" w:rsidRDefault="006A490C" w:rsidP="006A490C">
      <w:pPr>
        <w:pStyle w:val="Prrafodelista"/>
        <w:rPr>
          <w:sz w:val="32"/>
          <w:szCs w:val="32"/>
        </w:rPr>
      </w:pPr>
      <w:r w:rsidRPr="006A490C">
        <w:rPr>
          <w:sz w:val="32"/>
          <w:szCs w:val="32"/>
        </w:rPr>
        <w:t xml:space="preserve">El elemento sigue ocupando su lugar, pero se mueve visualmente donde tú le digas (top, </w:t>
      </w:r>
      <w:proofErr w:type="spellStart"/>
      <w:r w:rsidRPr="006A490C">
        <w:rPr>
          <w:sz w:val="32"/>
          <w:szCs w:val="32"/>
        </w:rPr>
        <w:t>left</w:t>
      </w:r>
      <w:proofErr w:type="spellEnd"/>
      <w:r w:rsidRPr="006A490C">
        <w:rPr>
          <w:sz w:val="32"/>
          <w:szCs w:val="32"/>
        </w:rPr>
        <w:t>, etc.).</w:t>
      </w:r>
    </w:p>
    <w:p w:rsidR="006A490C" w:rsidRPr="006A490C" w:rsidRDefault="006A490C" w:rsidP="006A490C">
      <w:pPr>
        <w:pStyle w:val="Prrafodelista"/>
        <w:rPr>
          <w:sz w:val="32"/>
          <w:szCs w:val="32"/>
        </w:rPr>
      </w:pPr>
      <w:r w:rsidRPr="006A490C">
        <w:rPr>
          <w:sz w:val="32"/>
          <w:szCs w:val="32"/>
        </w:rPr>
        <w:t>Importante: el espacio que ocupaba sigue reservado, no cambia aunque lo muevas.</w:t>
      </w:r>
    </w:p>
    <w:p w:rsidR="00A24AFB" w:rsidRPr="00A24AFB" w:rsidRDefault="006A490C" w:rsidP="006A490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A490C">
        <w:rPr>
          <w:b/>
          <w:sz w:val="32"/>
          <w:szCs w:val="32"/>
        </w:rPr>
        <w:t xml:space="preserve"> </w:t>
      </w:r>
      <w:r w:rsidR="00A24AFB">
        <w:rPr>
          <w:b/>
          <w:sz w:val="32"/>
          <w:szCs w:val="32"/>
        </w:rPr>
        <w:t xml:space="preserve">Position: absolute: </w:t>
      </w:r>
      <w:r w:rsidR="00A24AFB" w:rsidRPr="00A24AFB">
        <w:rPr>
          <w:sz w:val="32"/>
          <w:szCs w:val="32"/>
        </w:rPr>
        <w:t>en CSS es como decirle a un elemento:</w:t>
      </w:r>
      <w:r w:rsidR="00A24AFB" w:rsidRPr="00A24AFB">
        <w:rPr>
          <w:sz w:val="32"/>
          <w:szCs w:val="32"/>
        </w:rPr>
        <w:br/>
      </w:r>
      <w:r w:rsidR="00A24AFB" w:rsidRPr="00A24AFB">
        <w:rPr>
          <w:i/>
          <w:iCs/>
          <w:sz w:val="32"/>
          <w:szCs w:val="32"/>
        </w:rPr>
        <w:t>"Tú no sigas las reglas normales de los demás. Tú colócate exactamente donde yo te diga."</w:t>
      </w:r>
    </w:p>
    <w:p w:rsidR="00A24AFB" w:rsidRDefault="00A24AFB" w:rsidP="00A24AFB">
      <w:pPr>
        <w:pStyle w:val="Prrafodelista"/>
        <w:rPr>
          <w:sz w:val="32"/>
          <w:szCs w:val="32"/>
        </w:rPr>
      </w:pPr>
      <w:r w:rsidRPr="00A24AFB">
        <w:rPr>
          <w:sz w:val="32"/>
          <w:szCs w:val="32"/>
        </w:rPr>
        <w:t xml:space="preserve">Cuando usas absolute, el elemento se </w:t>
      </w:r>
      <w:r w:rsidRPr="00A24AFB">
        <w:rPr>
          <w:bCs/>
          <w:sz w:val="32"/>
          <w:szCs w:val="32"/>
        </w:rPr>
        <w:t>despega</w:t>
      </w:r>
      <w:r w:rsidRPr="00A24AFB">
        <w:rPr>
          <w:sz w:val="32"/>
          <w:szCs w:val="32"/>
        </w:rPr>
        <w:t xml:space="preserve"> del flujo normal de la página y puedes ponerlo en cualquier parte dentro del contenedor que esté más cercano</w:t>
      </w:r>
      <w:r w:rsidR="006A490C">
        <w:rPr>
          <w:sz w:val="32"/>
          <w:szCs w:val="32"/>
        </w:rPr>
        <w:t>.</w:t>
      </w:r>
    </w:p>
    <w:p w:rsidR="006A490C" w:rsidRPr="00A24AFB" w:rsidRDefault="006A490C" w:rsidP="00A24AFB">
      <w:pPr>
        <w:pStyle w:val="Prrafodelista"/>
        <w:rPr>
          <w:sz w:val="32"/>
          <w:szCs w:val="32"/>
        </w:rPr>
      </w:pPr>
      <w:r w:rsidRPr="006A490C">
        <w:rPr>
          <w:b/>
          <w:bCs/>
          <w:sz w:val="32"/>
          <w:szCs w:val="32"/>
        </w:rPr>
        <w:t>Imagínatelo</w:t>
      </w:r>
      <w:r w:rsidRPr="006A490C">
        <w:rPr>
          <w:sz w:val="32"/>
          <w:szCs w:val="32"/>
        </w:rPr>
        <w:t xml:space="preserve"> como si fueras a poner una calcomanía en una pared: no importa dónde están los otros cuadros colgados, tú puedes pegar la calcomanía donde quieras.</w:t>
      </w:r>
    </w:p>
    <w:p w:rsidR="00A24AFB" w:rsidRPr="006A490C" w:rsidRDefault="006A490C" w:rsidP="00ED2D5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6A490C">
        <w:rPr>
          <w:b/>
          <w:bCs/>
          <w:sz w:val="32"/>
          <w:szCs w:val="32"/>
        </w:rPr>
        <w:t xml:space="preserve">position: </w:t>
      </w:r>
      <w:proofErr w:type="spellStart"/>
      <w:r w:rsidRPr="006A490C">
        <w:rPr>
          <w:b/>
          <w:bCs/>
          <w:sz w:val="32"/>
          <w:szCs w:val="32"/>
        </w:rPr>
        <w:t>static</w:t>
      </w:r>
      <w:proofErr w:type="spellEnd"/>
      <w:r w:rsidRPr="006A490C">
        <w:rPr>
          <w:b/>
          <w:bCs/>
          <w:sz w:val="32"/>
          <w:szCs w:val="32"/>
        </w:rPr>
        <w:t xml:space="preserve"> (el modo normal)</w:t>
      </w:r>
      <w:r w:rsidRPr="006A490C">
        <w:rPr>
          <w:b/>
          <w:sz w:val="32"/>
          <w:szCs w:val="32"/>
        </w:rPr>
        <w:br/>
      </w:r>
      <w:r w:rsidRPr="006A490C">
        <w:rPr>
          <w:sz w:val="32"/>
          <w:szCs w:val="32"/>
        </w:rPr>
        <w:t xml:space="preserve">Es el </w:t>
      </w:r>
      <w:r w:rsidRPr="006A490C">
        <w:rPr>
          <w:bCs/>
          <w:sz w:val="32"/>
          <w:szCs w:val="32"/>
        </w:rPr>
        <w:t>comportamiento por defecto</w:t>
      </w:r>
      <w:r w:rsidRPr="006A490C">
        <w:rPr>
          <w:sz w:val="32"/>
          <w:szCs w:val="32"/>
        </w:rPr>
        <w:t>.</w:t>
      </w:r>
      <w:r w:rsidRPr="006A490C">
        <w:rPr>
          <w:sz w:val="32"/>
          <w:szCs w:val="32"/>
        </w:rPr>
        <w:br/>
        <w:t>Es como si dijeras:</w:t>
      </w:r>
      <w:r w:rsidRPr="006A490C">
        <w:rPr>
          <w:sz w:val="32"/>
          <w:szCs w:val="32"/>
        </w:rPr>
        <w:br/>
      </w:r>
      <w:r w:rsidRPr="006A490C">
        <w:rPr>
          <w:i/>
          <w:iCs/>
          <w:sz w:val="32"/>
          <w:szCs w:val="32"/>
        </w:rPr>
        <w:t>"Tú quédate donde te toca, siguiendo el flujo normal de la página."</w:t>
      </w:r>
      <w:r w:rsidRPr="006A490C">
        <w:rPr>
          <w:sz w:val="32"/>
          <w:szCs w:val="32"/>
        </w:rPr>
        <w:br/>
        <w:t xml:space="preserve">No puedes moverlo con top, </w:t>
      </w:r>
      <w:proofErr w:type="spellStart"/>
      <w:r w:rsidRPr="006A490C">
        <w:rPr>
          <w:sz w:val="32"/>
          <w:szCs w:val="32"/>
        </w:rPr>
        <w:t>left</w:t>
      </w:r>
      <w:proofErr w:type="spellEnd"/>
      <w:r w:rsidRPr="006A490C">
        <w:rPr>
          <w:sz w:val="32"/>
          <w:szCs w:val="32"/>
        </w:rPr>
        <w:t xml:space="preserve">, </w:t>
      </w:r>
      <w:proofErr w:type="spellStart"/>
      <w:r w:rsidRPr="006A490C">
        <w:rPr>
          <w:sz w:val="32"/>
          <w:szCs w:val="32"/>
        </w:rPr>
        <w:t>bottom</w:t>
      </w:r>
      <w:proofErr w:type="spellEnd"/>
      <w:r w:rsidRPr="006A490C">
        <w:rPr>
          <w:sz w:val="32"/>
          <w:szCs w:val="32"/>
        </w:rPr>
        <w:t xml:space="preserve"> o </w:t>
      </w:r>
      <w:proofErr w:type="spellStart"/>
      <w:r w:rsidRPr="006A490C">
        <w:rPr>
          <w:sz w:val="32"/>
          <w:szCs w:val="32"/>
        </w:rPr>
        <w:t>right</w:t>
      </w:r>
      <w:proofErr w:type="spellEnd"/>
      <w:r w:rsidRPr="006A490C">
        <w:rPr>
          <w:sz w:val="32"/>
          <w:szCs w:val="32"/>
        </w:rPr>
        <w:t>. Está como bien portadito, siguiendo las reglas normales.</w:t>
      </w:r>
    </w:p>
    <w:p w:rsidR="006A490C" w:rsidRPr="006A490C" w:rsidRDefault="006A490C" w:rsidP="006A490C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6A490C">
        <w:rPr>
          <w:b/>
          <w:sz w:val="32"/>
          <w:szCs w:val="32"/>
        </w:rPr>
        <w:t xml:space="preserve">position: </w:t>
      </w:r>
      <w:proofErr w:type="spellStart"/>
      <w:r w:rsidRPr="006A490C">
        <w:rPr>
          <w:b/>
          <w:sz w:val="32"/>
          <w:szCs w:val="32"/>
        </w:rPr>
        <w:t>fixed</w:t>
      </w:r>
      <w:proofErr w:type="spellEnd"/>
      <w:r w:rsidRPr="006A490C">
        <w:rPr>
          <w:b/>
          <w:sz w:val="32"/>
          <w:szCs w:val="32"/>
        </w:rPr>
        <w:t xml:space="preserve"> (pegado a la ventana)</w:t>
      </w:r>
    </w:p>
    <w:p w:rsidR="006A490C" w:rsidRPr="006A490C" w:rsidRDefault="006A490C" w:rsidP="006A490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A490C">
        <w:rPr>
          <w:sz w:val="32"/>
          <w:szCs w:val="32"/>
        </w:rPr>
        <w:t>Es como decirle:</w:t>
      </w:r>
    </w:p>
    <w:p w:rsidR="006A490C" w:rsidRPr="006A490C" w:rsidRDefault="006A490C" w:rsidP="006A490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A490C">
        <w:rPr>
          <w:sz w:val="32"/>
          <w:szCs w:val="32"/>
        </w:rPr>
        <w:t xml:space="preserve">"Tú te pegas a la ventana (pantalla) y no te mueves aunque hagas </w:t>
      </w:r>
      <w:proofErr w:type="spellStart"/>
      <w:r w:rsidRPr="006A490C">
        <w:rPr>
          <w:sz w:val="32"/>
          <w:szCs w:val="32"/>
        </w:rPr>
        <w:t>scroll</w:t>
      </w:r>
      <w:proofErr w:type="spellEnd"/>
      <w:r w:rsidRPr="006A490C">
        <w:rPr>
          <w:sz w:val="32"/>
          <w:szCs w:val="32"/>
        </w:rPr>
        <w:t>."</w:t>
      </w:r>
    </w:p>
    <w:p w:rsidR="006A490C" w:rsidRPr="006A490C" w:rsidRDefault="006A490C" w:rsidP="006A490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A490C">
        <w:rPr>
          <w:sz w:val="32"/>
          <w:szCs w:val="32"/>
        </w:rPr>
        <w:t>Siempre se queda visible donde lo pongas.</w:t>
      </w:r>
    </w:p>
    <w:p w:rsidR="006A490C" w:rsidRDefault="006A490C" w:rsidP="006A490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A490C">
        <w:rPr>
          <w:sz w:val="32"/>
          <w:szCs w:val="32"/>
        </w:rPr>
        <w:t>Por ejemplo: los típicos botones flotantes de WhatsApp o barras de navegación que siempre ves.</w:t>
      </w:r>
    </w:p>
    <w:p w:rsidR="006A490C" w:rsidRPr="006A490C" w:rsidRDefault="006A490C" w:rsidP="006A490C">
      <w:pPr>
        <w:pStyle w:val="Prrafodelista"/>
        <w:rPr>
          <w:sz w:val="32"/>
          <w:szCs w:val="32"/>
        </w:rPr>
      </w:pPr>
    </w:p>
    <w:p w:rsidR="006A490C" w:rsidRDefault="006A490C" w:rsidP="006A490C">
      <w:pPr>
        <w:pStyle w:val="Prrafodelista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DO"/>
        </w:rPr>
        <w:drawing>
          <wp:inline distT="0" distB="0" distL="0" distR="0">
            <wp:extent cx="540067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AD" w:rsidRPr="00313862" w:rsidRDefault="001E2EAD" w:rsidP="001E2EA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Overflow: auto </w:t>
      </w:r>
      <w:r w:rsidRPr="001E2EAD">
        <w:rPr>
          <w:sz w:val="32"/>
          <w:szCs w:val="32"/>
        </w:rPr>
        <w:t>evita que el texto se desborde fuera del cuadro.</w:t>
      </w:r>
    </w:p>
    <w:p w:rsidR="00313862" w:rsidRDefault="00313862" w:rsidP="001E2EA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Align-items</w:t>
      </w:r>
      <w:bookmarkStart w:id="0" w:name="_GoBack"/>
      <w:bookmarkEnd w:id="0"/>
      <w:r>
        <w:rPr>
          <w:b/>
          <w:sz w:val="32"/>
          <w:szCs w:val="32"/>
        </w:rPr>
        <w:t>:</w:t>
      </w:r>
      <w:r w:rsidRPr="00313862">
        <w:rPr>
          <w:sz w:val="32"/>
          <w:szCs w:val="32"/>
        </w:rPr>
        <w:t xml:space="preserve"> eje vertical para 1 elemento</w:t>
      </w:r>
    </w:p>
    <w:p w:rsidR="00313862" w:rsidRPr="00313862" w:rsidRDefault="00313862" w:rsidP="001E2EAD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Align-content: </w:t>
      </w:r>
      <w:r w:rsidRPr="00313862">
        <w:rPr>
          <w:sz w:val="32"/>
          <w:szCs w:val="32"/>
        </w:rPr>
        <w:t xml:space="preserve">eje vertical para </w:t>
      </w:r>
      <w:r w:rsidR="00BE2892" w:rsidRPr="00313862">
        <w:rPr>
          <w:sz w:val="32"/>
          <w:szCs w:val="32"/>
        </w:rPr>
        <w:t>más</w:t>
      </w:r>
      <w:r w:rsidRPr="00313862">
        <w:rPr>
          <w:sz w:val="32"/>
          <w:szCs w:val="32"/>
        </w:rPr>
        <w:t xml:space="preserve"> de 1 elemento</w:t>
      </w:r>
    </w:p>
    <w:p w:rsidR="00313862" w:rsidRPr="00312D18" w:rsidRDefault="00313862" w:rsidP="001E2EA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Justify-content: </w:t>
      </w:r>
      <w:r w:rsidRPr="00313862">
        <w:rPr>
          <w:sz w:val="32"/>
          <w:szCs w:val="32"/>
        </w:rPr>
        <w:t>eje horizontal</w:t>
      </w:r>
    </w:p>
    <w:p w:rsidR="00ED2D5F" w:rsidRDefault="00ED2D5F" w:rsidP="00ED2D5F">
      <w:pPr>
        <w:pStyle w:val="Prrafodelista"/>
      </w:pPr>
    </w:p>
    <w:p w:rsidR="001F231A" w:rsidRPr="00EE0BD6" w:rsidRDefault="001F231A" w:rsidP="00ED2D5F">
      <w:pPr>
        <w:pStyle w:val="Prrafodelista"/>
      </w:pPr>
    </w:p>
    <w:sectPr w:rsidR="001F231A" w:rsidRPr="00EE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4C5B"/>
    <w:multiLevelType w:val="hybridMultilevel"/>
    <w:tmpl w:val="FAD6B0B4"/>
    <w:lvl w:ilvl="0" w:tplc="1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3536"/>
    <w:multiLevelType w:val="hybridMultilevel"/>
    <w:tmpl w:val="64C8E74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42539"/>
    <w:multiLevelType w:val="hybridMultilevel"/>
    <w:tmpl w:val="C0587322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D6"/>
    <w:rsid w:val="00010B03"/>
    <w:rsid w:val="00050A94"/>
    <w:rsid w:val="00057506"/>
    <w:rsid w:val="000C0113"/>
    <w:rsid w:val="00117E97"/>
    <w:rsid w:val="00167E67"/>
    <w:rsid w:val="001E2EAD"/>
    <w:rsid w:val="001F231A"/>
    <w:rsid w:val="002D4A72"/>
    <w:rsid w:val="00312D18"/>
    <w:rsid w:val="00313862"/>
    <w:rsid w:val="003B095D"/>
    <w:rsid w:val="003B6BDF"/>
    <w:rsid w:val="003E6CFD"/>
    <w:rsid w:val="003F092E"/>
    <w:rsid w:val="00440A19"/>
    <w:rsid w:val="00565B8A"/>
    <w:rsid w:val="005E3E4F"/>
    <w:rsid w:val="00640E79"/>
    <w:rsid w:val="006A490C"/>
    <w:rsid w:val="007A0EF0"/>
    <w:rsid w:val="00834095"/>
    <w:rsid w:val="00952B8E"/>
    <w:rsid w:val="00A24AFB"/>
    <w:rsid w:val="00A95135"/>
    <w:rsid w:val="00B82188"/>
    <w:rsid w:val="00BD45AF"/>
    <w:rsid w:val="00BE2892"/>
    <w:rsid w:val="00C9419F"/>
    <w:rsid w:val="00DE667B"/>
    <w:rsid w:val="00ED2D5F"/>
    <w:rsid w:val="00E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F547D"/>
  <w15:chartTrackingRefBased/>
  <w15:docId w15:val="{8D27EDE4-119B-4C00-A1AA-1921DC01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B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7B18749F</Template>
  <TotalTime>352</TotalTime>
  <Pages>4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Castro de Leon</dc:creator>
  <cp:keywords/>
  <dc:description/>
  <cp:lastModifiedBy>Jesus Alberto Castro de Leon</cp:lastModifiedBy>
  <cp:revision>26</cp:revision>
  <dcterms:created xsi:type="dcterms:W3CDTF">2025-04-09T17:34:00Z</dcterms:created>
  <dcterms:modified xsi:type="dcterms:W3CDTF">2025-05-02T15:50:00Z</dcterms:modified>
</cp:coreProperties>
</file>